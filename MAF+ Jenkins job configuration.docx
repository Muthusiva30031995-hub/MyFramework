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3E7A" w:rsidRPr="001E4526" w:rsidRDefault="009919ED">
      <w:pPr>
        <w:rPr>
          <w:b/>
        </w:rPr>
      </w:pPr>
      <w:r w:rsidRPr="001E4526">
        <w:rPr>
          <w:b/>
        </w:rPr>
        <w:t>Jenkins job configuration</w:t>
      </w:r>
    </w:p>
    <w:p w:rsidR="009919ED" w:rsidRDefault="009919ED">
      <w:r>
        <w:rPr>
          <w:noProof/>
        </w:rPr>
        <w:drawing>
          <wp:inline distT="0" distB="0" distL="0" distR="0" wp14:anchorId="3B7B7028" wp14:editId="1EF56059">
            <wp:extent cx="5943600" cy="2914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8267" b="4504"/>
                    <a:stretch/>
                  </pic:blipFill>
                  <pic:spPr bwMode="auto">
                    <a:xfrm>
                      <a:off x="0" y="0"/>
                      <a:ext cx="5943600" cy="2914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19ED" w:rsidRDefault="009919ED"/>
    <w:p w:rsidR="009919ED" w:rsidRDefault="009919ED">
      <w:r>
        <w:rPr>
          <w:noProof/>
        </w:rPr>
        <w:drawing>
          <wp:inline distT="0" distB="0" distL="0" distR="0" wp14:anchorId="0C1AC575" wp14:editId="32EC7945">
            <wp:extent cx="5943600" cy="2876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9121" b="4789"/>
                    <a:stretch/>
                  </pic:blipFill>
                  <pic:spPr bwMode="auto">
                    <a:xfrm>
                      <a:off x="0" y="0"/>
                      <a:ext cx="5943600" cy="2876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19ED" w:rsidRDefault="009919ED"/>
    <w:p w:rsidR="009919ED" w:rsidRDefault="00363AC5">
      <w:r>
        <w:rPr>
          <w:noProof/>
        </w:rPr>
        <w:lastRenderedPageBreak/>
        <w:drawing>
          <wp:inline distT="0" distB="0" distL="0" distR="0" wp14:anchorId="29909953" wp14:editId="3DD2722A">
            <wp:extent cx="5943600" cy="2838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9122" b="5930"/>
                    <a:stretch/>
                  </pic:blipFill>
                  <pic:spPr bwMode="auto">
                    <a:xfrm>
                      <a:off x="0" y="0"/>
                      <a:ext cx="5943600" cy="2838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3AC5" w:rsidRDefault="00363AC5"/>
    <w:p w:rsidR="00363AC5" w:rsidRPr="00363AC5" w:rsidRDefault="00363AC5">
      <w:pPr>
        <w:rPr>
          <w:b/>
        </w:rPr>
      </w:pPr>
      <w:r w:rsidRPr="00363AC5">
        <w:rPr>
          <w:b/>
        </w:rPr>
        <w:t>Source Code management:</w:t>
      </w:r>
      <w:bookmarkStart w:id="0" w:name="_GoBack"/>
      <w:bookmarkEnd w:id="0"/>
    </w:p>
    <w:p w:rsidR="00363AC5" w:rsidRDefault="00363AC5" w:rsidP="00363AC5">
      <w:pPr>
        <w:pStyle w:val="ListParagraph"/>
        <w:numPr>
          <w:ilvl w:val="0"/>
          <w:numId w:val="1"/>
        </w:numPr>
      </w:pPr>
      <w:r>
        <w:t xml:space="preserve">Select SVN or </w:t>
      </w:r>
      <w:proofErr w:type="spellStart"/>
      <w:r>
        <w:t>Git</w:t>
      </w:r>
      <w:proofErr w:type="spellEnd"/>
      <w:r>
        <w:t xml:space="preserve"> </w:t>
      </w:r>
    </w:p>
    <w:p w:rsidR="00363AC5" w:rsidRDefault="00363AC5" w:rsidP="00363AC5">
      <w:pPr>
        <w:pStyle w:val="ListParagraph"/>
        <w:numPr>
          <w:ilvl w:val="0"/>
          <w:numId w:val="1"/>
        </w:numPr>
      </w:pPr>
      <w:r>
        <w:t xml:space="preserve">Give your Repository </w:t>
      </w:r>
      <w:proofErr w:type="spellStart"/>
      <w:r>
        <w:t>url</w:t>
      </w:r>
      <w:proofErr w:type="spellEnd"/>
    </w:p>
    <w:p w:rsidR="00363AC5" w:rsidRDefault="00363AC5" w:rsidP="00363AC5">
      <w:pPr>
        <w:pStyle w:val="ListParagraph"/>
        <w:numPr>
          <w:ilvl w:val="0"/>
          <w:numId w:val="1"/>
        </w:numPr>
      </w:pPr>
      <w:r>
        <w:t xml:space="preserve">Give your </w:t>
      </w:r>
      <w:proofErr w:type="spellStart"/>
      <w:r>
        <w:t>credntails</w:t>
      </w:r>
      <w:proofErr w:type="spellEnd"/>
      <w:r>
        <w:t xml:space="preserve"> for accessing repository(if have)</w:t>
      </w:r>
    </w:p>
    <w:p w:rsidR="009919ED" w:rsidRDefault="009919ED"/>
    <w:p w:rsidR="009919ED" w:rsidRDefault="009919ED">
      <w:r>
        <w:rPr>
          <w:noProof/>
        </w:rPr>
        <w:drawing>
          <wp:inline distT="0" distB="0" distL="0" distR="0" wp14:anchorId="129C0819" wp14:editId="2B4065C8">
            <wp:extent cx="5943600" cy="2809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9122" b="6785"/>
                    <a:stretch/>
                  </pic:blipFill>
                  <pic:spPr bwMode="auto">
                    <a:xfrm>
                      <a:off x="0" y="0"/>
                      <a:ext cx="5943600" cy="2809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2D84" w:rsidRDefault="008C2D84"/>
    <w:p w:rsidR="008C2D84" w:rsidRDefault="008C2D84">
      <w:r>
        <w:rPr>
          <w:noProof/>
        </w:rPr>
        <w:lastRenderedPageBreak/>
        <w:drawing>
          <wp:inline distT="0" distB="0" distL="0" distR="0" wp14:anchorId="4EB6ADD2" wp14:editId="4EAC0992">
            <wp:extent cx="5943600" cy="2895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t="8267" b="5074"/>
                    <a:stretch/>
                  </pic:blipFill>
                  <pic:spPr bwMode="auto"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2D84" w:rsidRDefault="008C2D84"/>
    <w:p w:rsidR="008C2D84" w:rsidRDefault="008C2D84">
      <w:r>
        <w:t>Goals</w:t>
      </w:r>
    </w:p>
    <w:p w:rsidR="008C2D84" w:rsidRDefault="008C2D84">
      <w:r w:rsidRPr="008C2D84">
        <w:t>clean test -</w:t>
      </w:r>
      <w:proofErr w:type="spellStart"/>
      <w:r w:rsidRPr="008C2D84">
        <w:t>Denv.testng</w:t>
      </w:r>
      <w:proofErr w:type="spellEnd"/>
      <w:r w:rsidRPr="008C2D84">
        <w:t>="testng_Regression.xml" -</w:t>
      </w:r>
      <w:proofErr w:type="spellStart"/>
      <w:r w:rsidRPr="008C2D84">
        <w:t>Denv.envir</w:t>
      </w:r>
      <w:proofErr w:type="spellEnd"/>
      <w:r w:rsidRPr="008C2D84">
        <w:t>="TEST" -</w:t>
      </w:r>
      <w:proofErr w:type="spellStart"/>
      <w:r w:rsidRPr="008C2D84">
        <w:t>Denv.slave</w:t>
      </w:r>
      <w:proofErr w:type="spellEnd"/>
      <w:r w:rsidRPr="008C2D84">
        <w:t>="slave1" -</w:t>
      </w:r>
      <w:proofErr w:type="spellStart"/>
      <w:r w:rsidRPr="008C2D84">
        <w:t>Denv.testEID</w:t>
      </w:r>
      <w:proofErr w:type="spellEnd"/>
      <w:r w:rsidRPr="008C2D84">
        <w:t>=$</w:t>
      </w:r>
      <w:proofErr w:type="spellStart"/>
      <w:r w:rsidRPr="008C2D84">
        <w:t>testExeID</w:t>
      </w:r>
      <w:proofErr w:type="spellEnd"/>
    </w:p>
    <w:sectPr w:rsidR="008C2D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0B3A0A"/>
    <w:multiLevelType w:val="hybridMultilevel"/>
    <w:tmpl w:val="7EF632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E0A"/>
    <w:rsid w:val="00010398"/>
    <w:rsid w:val="001E4526"/>
    <w:rsid w:val="00363AC5"/>
    <w:rsid w:val="008C2D84"/>
    <w:rsid w:val="009919ED"/>
    <w:rsid w:val="00D76E0A"/>
    <w:rsid w:val="00EA3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1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19E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3A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1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19E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3A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2642315E426143B73B5C330234E4B1" ma:contentTypeVersion="2" ma:contentTypeDescription="Create a new document." ma:contentTypeScope="" ma:versionID="ce0be7eadd80e4da84b4eeb2314e589f">
  <xsd:schema xmlns:xsd="http://www.w3.org/2001/XMLSchema" xmlns:xs="http://www.w3.org/2001/XMLSchema" xmlns:p="http://schemas.microsoft.com/office/2006/metadata/properties" xmlns:ns2="89858ff7-5728-4bcd-b672-a07364c12bba" targetNamespace="http://schemas.microsoft.com/office/2006/metadata/properties" ma:root="true" ma:fieldsID="2aea7cedcda7d7e74a15c6ad872a406e" ns2:_="">
    <xsd:import namespace="89858ff7-5728-4bcd-b672-a07364c12bb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858ff7-5728-4bcd-b672-a07364c12bb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29F74AE-CB39-49FA-8791-1761B4FE12E3}"/>
</file>

<file path=customXml/itemProps2.xml><?xml version="1.0" encoding="utf-8"?>
<ds:datastoreItem xmlns:ds="http://schemas.openxmlformats.org/officeDocument/2006/customXml" ds:itemID="{E4BE29D5-F246-4DCA-947C-B22AB770D02B}"/>
</file>

<file path=customXml/itemProps3.xml><?xml version="1.0" encoding="utf-8"?>
<ds:datastoreItem xmlns:ds="http://schemas.openxmlformats.org/officeDocument/2006/customXml" ds:itemID="{5F340362-3B59-47E9-ACB0-C335A58810EE}"/>
</file>

<file path=docProps/app.xml><?xml version="1.0" encoding="utf-8"?>
<Properties xmlns="http://schemas.openxmlformats.org/officeDocument/2006/extended-properties" xmlns:vt="http://schemas.openxmlformats.org/officeDocument/2006/docPropsVTypes">
  <Template>F3A23868</Template>
  <TotalTime>10</TotalTime>
  <Pages>3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QBE the Americas</Company>
  <LinksUpToDate>false</LinksUpToDate>
  <CharactersWithSpaces>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Muthusamy Palanikumar</dc:creator>
  <cp:keywords/>
  <dc:description/>
  <cp:lastModifiedBy>Muthusamy Palanikumar</cp:lastModifiedBy>
  <cp:revision>10</cp:revision>
  <dcterms:created xsi:type="dcterms:W3CDTF">2020-04-12T13:21:00Z</dcterms:created>
  <dcterms:modified xsi:type="dcterms:W3CDTF">2020-04-12T13:31:00Z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0x010100332642315E426143B73B5C330234E4B1</vt:lpwstr>
  </property>
</Properties>
</file>