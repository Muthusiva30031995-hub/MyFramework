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7A" w:rsidRDefault="00744F26">
      <w:r>
        <w:t>Jenkins Pipeline configuration</w:t>
      </w:r>
    </w:p>
    <w:p w:rsidR="00744F26" w:rsidRDefault="00744F26"/>
    <w:p w:rsidR="00744F26" w:rsidRDefault="00744F26">
      <w:bookmarkStart w:id="0" w:name="_GoBack"/>
      <w:r>
        <w:rPr>
          <w:noProof/>
        </w:rPr>
        <w:drawing>
          <wp:inline distT="0" distB="0" distL="0" distR="0" wp14:anchorId="53407624" wp14:editId="2565ED8B">
            <wp:extent cx="6572250" cy="33709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765"/>
                    <a:stretch/>
                  </pic:blipFill>
                  <pic:spPr bwMode="auto">
                    <a:xfrm>
                      <a:off x="0" y="0"/>
                      <a:ext cx="6572250" cy="337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744F26" w:rsidRDefault="00744F26"/>
    <w:p w:rsidR="00744F26" w:rsidRDefault="00744F26">
      <w:r>
        <w:t>Groovy script</w:t>
      </w:r>
    </w:p>
    <w:p w:rsidR="00744F26" w:rsidRDefault="00744F26" w:rsidP="00744F26">
      <w:r>
        <w:t>pipeline {</w:t>
      </w:r>
    </w:p>
    <w:p w:rsidR="00744F26" w:rsidRDefault="00744F26" w:rsidP="00744F26">
      <w:r>
        <w:t xml:space="preserve">    agent any</w:t>
      </w:r>
    </w:p>
    <w:p w:rsidR="00744F26" w:rsidRDefault="00744F26" w:rsidP="00744F26">
      <w:r>
        <w:t xml:space="preserve">    stages {</w:t>
      </w:r>
    </w:p>
    <w:p w:rsidR="00744F26" w:rsidRDefault="00744F26" w:rsidP="00744F26">
      <w:r>
        <w:t xml:space="preserve">        stage('Run Tests in Parallel') {</w:t>
      </w:r>
    </w:p>
    <w:p w:rsidR="00744F26" w:rsidRDefault="00744F26" w:rsidP="00744F26">
      <w:r>
        <w:t xml:space="preserve">        parallel {</w:t>
      </w:r>
    </w:p>
    <w:p w:rsidR="00744F26" w:rsidRDefault="00744F26" w:rsidP="00744F26">
      <w:r>
        <w:tab/>
        <w:t xml:space="preserve">stage ('Build Jobs_1') </w:t>
      </w:r>
    </w:p>
    <w:p w:rsidR="00744F26" w:rsidRDefault="00744F26" w:rsidP="00744F26">
      <w:r>
        <w:tab/>
        <w:t>{</w:t>
      </w:r>
    </w:p>
    <w:p w:rsidR="00744F26" w:rsidRDefault="00744F26" w:rsidP="00744F26">
      <w:r>
        <w:tab/>
        <w:t xml:space="preserve">    agent {</w:t>
      </w:r>
    </w:p>
    <w:p w:rsidR="00744F26" w:rsidRDefault="00744F26" w:rsidP="00744F26">
      <w:r>
        <w:tab/>
        <w:t xml:space="preserve">        node { label "</w:t>
      </w:r>
      <w:proofErr w:type="spellStart"/>
      <w:r>
        <w:t>anyNode</w:t>
      </w:r>
      <w:proofErr w:type="spellEnd"/>
      <w:r>
        <w:t>" }</w:t>
      </w:r>
    </w:p>
    <w:p w:rsidR="00744F26" w:rsidRDefault="00744F26" w:rsidP="00744F26">
      <w:r>
        <w:tab/>
        <w:t xml:space="preserve">    }</w:t>
      </w:r>
    </w:p>
    <w:p w:rsidR="00744F26" w:rsidRDefault="00744F26" w:rsidP="00744F26">
      <w:r>
        <w:t xml:space="preserve">            steps</w:t>
      </w:r>
    </w:p>
    <w:p w:rsidR="00744F26" w:rsidRDefault="00744F26" w:rsidP="00744F26">
      <w:r>
        <w:lastRenderedPageBreak/>
        <w:t xml:space="preserve">            {</w:t>
      </w:r>
    </w:p>
    <w:p w:rsidR="00744F26" w:rsidRDefault="00744F26" w:rsidP="00744F26">
      <w:r>
        <w:t xml:space="preserve">                script</w:t>
      </w:r>
    </w:p>
    <w:p w:rsidR="00744F26" w:rsidRDefault="00744F26" w:rsidP="00744F26">
      <w:r>
        <w:t xml:space="preserve">                {</w:t>
      </w:r>
    </w:p>
    <w:p w:rsidR="00744F26" w:rsidRDefault="00744F26" w:rsidP="00744F26">
      <w:r>
        <w:t xml:space="preserve">                    try</w:t>
      </w:r>
    </w:p>
    <w:p w:rsidR="00744F26" w:rsidRDefault="00744F26" w:rsidP="00744F26">
      <w:r>
        <w:t xml:space="preserve">                    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'QBE_NA_GWCC_BATCH_1',parameters: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Jobs_2') {</w:t>
      </w:r>
    </w:p>
    <w:p w:rsidR="00744F26" w:rsidRDefault="00744F26" w:rsidP="00744F26">
      <w:r>
        <w:t xml:space="preserve">        agent {</w:t>
      </w:r>
    </w:p>
    <w:p w:rsidR="00744F26" w:rsidRDefault="00744F26" w:rsidP="00744F26">
      <w:r>
        <w:tab/>
        <w:t xml:space="preserve">        node { label "</w:t>
      </w:r>
      <w:proofErr w:type="spellStart"/>
      <w:r>
        <w:t>anyNode</w:t>
      </w:r>
      <w:proofErr w:type="spellEnd"/>
      <w:r>
        <w:t>" }</w:t>
      </w:r>
    </w:p>
    <w:p w:rsidR="00744F26" w:rsidRDefault="00744F26" w:rsidP="00744F26">
      <w:r>
        <w:tab/>
        <w:t xml:space="preserve">    }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lastRenderedPageBreak/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'QBE_NA_GWCC_BATCH_2',parameters: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Jobs_3') {</w:t>
      </w:r>
    </w:p>
    <w:p w:rsidR="00744F26" w:rsidRDefault="00744F26" w:rsidP="00744F26">
      <w:r>
        <w:t xml:space="preserve">        agent {</w:t>
      </w:r>
    </w:p>
    <w:p w:rsidR="00744F26" w:rsidRDefault="00744F26" w:rsidP="00744F26">
      <w:r>
        <w:tab/>
        <w:t xml:space="preserve">        node { label "</w:t>
      </w:r>
      <w:proofErr w:type="spellStart"/>
      <w:r>
        <w:t>anyNode</w:t>
      </w:r>
      <w:proofErr w:type="spellEnd"/>
      <w:r>
        <w:t>" }</w:t>
      </w:r>
    </w:p>
    <w:p w:rsidR="00744F26" w:rsidRDefault="00744F26" w:rsidP="00744F26">
      <w:r>
        <w:tab/>
        <w:t xml:space="preserve">    }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'QBE_NA_GWCC_BATCH_3',parameters: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Jobs_4') {</w:t>
      </w:r>
    </w:p>
    <w:p w:rsidR="00744F26" w:rsidRDefault="00744F26" w:rsidP="00744F26">
      <w:r>
        <w:t xml:space="preserve">        agent {</w:t>
      </w:r>
    </w:p>
    <w:p w:rsidR="00744F26" w:rsidRDefault="00744F26" w:rsidP="00744F26">
      <w:r>
        <w:tab/>
        <w:t xml:space="preserve">        node { label "</w:t>
      </w:r>
      <w:proofErr w:type="spellStart"/>
      <w:r>
        <w:t>anyNode</w:t>
      </w:r>
      <w:proofErr w:type="spellEnd"/>
      <w:r>
        <w:t>" }</w:t>
      </w:r>
    </w:p>
    <w:p w:rsidR="00744F26" w:rsidRDefault="00744F26" w:rsidP="00744F26">
      <w:r>
        <w:tab/>
        <w:t xml:space="preserve">    }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'QBE_NA_GWCC_BATCH_4',parameters: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Jobs_5') {</w:t>
      </w:r>
    </w:p>
    <w:p w:rsidR="00744F26" w:rsidRDefault="00744F26" w:rsidP="00744F26">
      <w:r>
        <w:t xml:space="preserve">        agent {</w:t>
      </w:r>
    </w:p>
    <w:p w:rsidR="00744F26" w:rsidRDefault="00744F26" w:rsidP="00744F26">
      <w:r>
        <w:tab/>
        <w:t xml:space="preserve">        node { label "</w:t>
      </w:r>
      <w:proofErr w:type="spellStart"/>
      <w:r>
        <w:t>anyNode</w:t>
      </w:r>
      <w:proofErr w:type="spellEnd"/>
      <w:r>
        <w:t>" }</w:t>
      </w:r>
    </w:p>
    <w:p w:rsidR="00744F26" w:rsidRDefault="00744F26" w:rsidP="00744F26">
      <w:r>
        <w:tab/>
        <w:t xml:space="preserve">    }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'QBE_NA_GWCC_BATCH_5',parameters: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Jobs_6') {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'QBE_NA_GWCC_BATCH_6',parameters: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Jobs_7') {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'QBE_NA_GWCC_BATCH_7',parameters: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Jobs_8') {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'QBE_NA_GWCC_BATCH_8',parameters: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Jobs_9') {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'QBE_NA_GWCC_BATCH_9',parameters: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 xml:space="preserve">    stage ('Build Jobs_10') {</w:t>
      </w:r>
    </w:p>
    <w:p w:rsidR="00744F26" w:rsidRDefault="00744F26" w:rsidP="00744F26">
      <w:r>
        <w:t xml:space="preserve">            steps {</w:t>
      </w:r>
    </w:p>
    <w:p w:rsidR="00744F26" w:rsidRDefault="00744F26" w:rsidP="00744F26">
      <w:r>
        <w:t xml:space="preserve">                script{</w:t>
      </w:r>
    </w:p>
    <w:p w:rsidR="00744F26" w:rsidRDefault="00744F26" w:rsidP="00744F26">
      <w:r>
        <w:t xml:space="preserve">                    try{</w:t>
      </w:r>
    </w:p>
    <w:p w:rsidR="00744F26" w:rsidRDefault="00744F26" w:rsidP="00744F26">
      <w:r>
        <w:t xml:space="preserve">                                //echo "Hello World!"</w:t>
      </w:r>
    </w:p>
    <w:p w:rsidR="00744F26" w:rsidRDefault="00744F26" w:rsidP="00744F26">
      <w:r>
        <w:t xml:space="preserve">                                //bat 'echo %PATH%'</w:t>
      </w:r>
    </w:p>
    <w:p w:rsidR="00744F26" w:rsidRDefault="00744F26" w:rsidP="00744F26">
      <w:r>
        <w:t xml:space="preserve">                                bat 'echo %COMPUTERNAME%'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iexplore.exe'</w:t>
      </w:r>
    </w:p>
    <w:p w:rsidR="00744F26" w:rsidRDefault="00744F26" w:rsidP="00744F26">
      <w:r>
        <w:t xml:space="preserve">                                bat '</w:t>
      </w: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IEDriverServer.exe'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 xml:space="preserve">                            catch (Exception e) {</w:t>
      </w:r>
    </w:p>
    <w:p w:rsidR="00744F26" w:rsidRDefault="00744F26" w:rsidP="00744F26">
      <w:r>
        <w:t xml:space="preserve">                                echo "Stage failed, but we continue"  </w:t>
      </w:r>
    </w:p>
    <w:p w:rsidR="00744F26" w:rsidRDefault="00744F26" w:rsidP="00744F26">
      <w:r>
        <w:t xml:space="preserve">                            }</w:t>
      </w:r>
    </w:p>
    <w:p w:rsidR="00744F26" w:rsidRDefault="00744F26" w:rsidP="00744F26">
      <w:r>
        <w:tab/>
      </w:r>
      <w:r>
        <w:tab/>
      </w:r>
      <w:r>
        <w:tab/>
      </w:r>
      <w:r>
        <w:tab/>
      </w:r>
      <w:proofErr w:type="spellStart"/>
      <w:r>
        <w:t>TestExeID</w:t>
      </w:r>
      <w:proofErr w:type="spellEnd"/>
      <w:r>
        <w:t xml:space="preserve"> = </w:t>
      </w:r>
      <w:proofErr w:type="spellStart"/>
      <w:r>
        <w:t>env.Test_Execution_ID</w:t>
      </w:r>
      <w:proofErr w:type="spellEnd"/>
    </w:p>
    <w:p w:rsidR="00744F26" w:rsidRDefault="00744F26" w:rsidP="00744F26">
      <w:r>
        <w:tab/>
      </w:r>
      <w:r>
        <w:tab/>
      </w:r>
      <w:r>
        <w:tab/>
        <w:t xml:space="preserve">    build job: 'QBE_NA_GWCC_BATCH_10',parameters: [[$class:'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testExeID</w:t>
      </w:r>
      <w:proofErr w:type="spellEnd"/>
      <w:r>
        <w:t xml:space="preserve">', value: </w:t>
      </w:r>
      <w:proofErr w:type="spellStart"/>
      <w:r>
        <w:t>TestExeID</w:t>
      </w:r>
      <w:proofErr w:type="spellEnd"/>
      <w:r>
        <w:t>],[$class:'</w:t>
      </w:r>
      <w:proofErr w:type="spellStart"/>
      <w:r>
        <w:t>StringParameterValue</w:t>
      </w:r>
      <w:proofErr w:type="spellEnd"/>
      <w:r>
        <w:t>', name: '</w:t>
      </w:r>
      <w:proofErr w:type="spellStart"/>
      <w:r>
        <w:t>testngxml</w:t>
      </w:r>
      <w:proofErr w:type="spellEnd"/>
      <w:r>
        <w:t>', value: 'testng_Regression.xml']],wait: false</w:t>
      </w:r>
    </w:p>
    <w:p w:rsidR="00744F26" w:rsidRDefault="00744F26" w:rsidP="00744F26">
      <w:r>
        <w:tab/>
      </w:r>
      <w:r>
        <w:tab/>
      </w:r>
      <w:r>
        <w:tab/>
        <w:t xml:space="preserve">    bat 'echo %COMPUTERNAME%==%JAVA_HOME%==%MAVEN_HOME%==%OS%'</w:t>
      </w:r>
    </w:p>
    <w:p w:rsidR="00744F26" w:rsidRDefault="00744F26" w:rsidP="00744F26">
      <w:r>
        <w:t xml:space="preserve">            }</w:t>
      </w:r>
    </w:p>
    <w:p w:rsidR="00744F26" w:rsidRDefault="00744F26" w:rsidP="00744F26">
      <w:r>
        <w:t xml:space="preserve">        }</w:t>
      </w:r>
    </w:p>
    <w:p w:rsidR="00744F26" w:rsidRDefault="00744F26" w:rsidP="00744F26">
      <w:r>
        <w:t xml:space="preserve">    }</w:t>
      </w:r>
    </w:p>
    <w:p w:rsidR="00744F26" w:rsidRDefault="00744F26" w:rsidP="00744F26">
      <w:r>
        <w:t>}</w:t>
      </w:r>
    </w:p>
    <w:p w:rsidR="00744F26" w:rsidRDefault="00744F26" w:rsidP="00744F26">
      <w:r>
        <w:t>}</w:t>
      </w:r>
    </w:p>
    <w:p w:rsidR="00744F26" w:rsidRDefault="00744F26" w:rsidP="00744F26">
      <w:r>
        <w:t>}</w:t>
      </w:r>
    </w:p>
    <w:p w:rsidR="00744F26" w:rsidRDefault="00744F26" w:rsidP="00744F26">
      <w:r>
        <w:t>}</w:t>
      </w:r>
    </w:p>
    <w:p w:rsidR="00744F26" w:rsidRDefault="00744F26"/>
    <w:p w:rsidR="00744F26" w:rsidRDefault="00744F26"/>
    <w:sectPr w:rsidR="0074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26"/>
    <w:rsid w:val="00010398"/>
    <w:rsid w:val="00712F1F"/>
    <w:rsid w:val="00744F26"/>
    <w:rsid w:val="00E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642315E426143B73B5C330234E4B1" ma:contentTypeVersion="2" ma:contentTypeDescription="Create a new document." ma:contentTypeScope="" ma:versionID="ce0be7eadd80e4da84b4eeb2314e589f">
  <xsd:schema xmlns:xsd="http://www.w3.org/2001/XMLSchema" xmlns:xs="http://www.w3.org/2001/XMLSchema" xmlns:p="http://schemas.microsoft.com/office/2006/metadata/properties" xmlns:ns2="89858ff7-5728-4bcd-b672-a07364c12bba" targetNamespace="http://schemas.microsoft.com/office/2006/metadata/properties" ma:root="true" ma:fieldsID="2aea7cedcda7d7e74a15c6ad872a406e" ns2:_="">
    <xsd:import namespace="89858ff7-5728-4bcd-b672-a07364c12b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58ff7-5728-4bcd-b672-a07364c12b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2668AD-B337-4E88-B978-3C8FA31B2A53}"/>
</file>

<file path=customXml/itemProps2.xml><?xml version="1.0" encoding="utf-8"?>
<ds:datastoreItem xmlns:ds="http://schemas.openxmlformats.org/officeDocument/2006/customXml" ds:itemID="{C931FE89-69D2-4393-990D-2AB932AA92F4}"/>
</file>

<file path=customXml/itemProps3.xml><?xml version="1.0" encoding="utf-8"?>
<ds:datastoreItem xmlns:ds="http://schemas.openxmlformats.org/officeDocument/2006/customXml" ds:itemID="{AD34F687-7139-477F-8A58-CA39A934EB08}"/>
</file>

<file path=docProps/app.xml><?xml version="1.0" encoding="utf-8"?>
<Properties xmlns="http://schemas.openxmlformats.org/officeDocument/2006/extended-properties" xmlns:vt="http://schemas.openxmlformats.org/officeDocument/2006/docPropsVTypes">
  <Template>C54CA752</Template>
  <TotalTime>2</TotalTime>
  <Pages>10</Pages>
  <Words>1468</Words>
  <Characters>8372</Characters>
  <Application>Microsoft Office Word</Application>
  <DocSecurity>0</DocSecurity>
  <Lines>69</Lines>
  <Paragraphs>19</Paragraphs>
  <ScaleCrop>false</ScaleCrop>
  <Company>QBE the Americas</Company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Muthusamy Palanikumar</dc:creator>
  <cp:lastModifiedBy>Ravi Manikandan</cp:lastModifiedBy>
  <cp:revision>2</cp:revision>
  <dcterms:created xsi:type="dcterms:W3CDTF">2020-04-12T13:19:00Z</dcterms:created>
  <dcterms:modified xsi:type="dcterms:W3CDTF">2020-04-13T13:25:00Z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0x010100332642315E426143B73B5C330234E4B1</vt:lpwstr>
  </property>
</Properties>
</file>